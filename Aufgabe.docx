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6D4" w:rsidRDefault="00502140">
      <w:r>
        <w:t>Ausgangssituation:</w:t>
      </w:r>
    </w:p>
    <w:p w:rsidR="00502140" w:rsidRDefault="00502140">
      <w:r>
        <w:t>Für eine Pizza-Bestellservice ist eine Anwendung zu erstellen, der die Onlinebestellungen unterstützt.</w:t>
      </w:r>
    </w:p>
    <w:p w:rsidR="00502140" w:rsidRDefault="00BE20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3394075</wp:posOffset>
                </wp:positionV>
                <wp:extent cx="600075" cy="0"/>
                <wp:effectExtent l="38100" t="76200" r="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FD9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91.4pt;margin-top:267.25pt;width:47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4396105</wp:posOffset>
                </wp:positionH>
                <wp:positionV relativeFrom="paragraph">
                  <wp:posOffset>3232150</wp:posOffset>
                </wp:positionV>
                <wp:extent cx="1133475" cy="32385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A2B" w:rsidRDefault="00924A2B">
                            <w:r>
                              <w:t>Zeile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46.15pt;margin-top:254.5pt;width:89.25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" fillcolor="white [3201]" strokeweight=".5pt">
                <v:textbox>
                  <w:txbxContent>
                    <w:p w:rsidR="00924A2B" w:rsidRDefault="00924A2B">
                      <w:r>
                        <w:t>Zeile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46E329" wp14:editId="17DFCD00">
            <wp:extent cx="3638921" cy="44672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289" cy="44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40" w:rsidRDefault="00502140">
      <w:r>
        <w:t xml:space="preserve">Die </w:t>
      </w:r>
      <w:r w:rsidR="007E0E11">
        <w:t xml:space="preserve">GUI liegt </w:t>
      </w:r>
      <w:r w:rsidR="0031720C">
        <w:t xml:space="preserve">bereits vor, aber noch nicht vollständig. </w:t>
      </w:r>
      <w:r w:rsidR="00924A2B">
        <w:t xml:space="preserve">Als Datenhaltung wird die ACCESS-DB Pizza.accdb. </w:t>
      </w:r>
    </w:p>
    <w:p w:rsidR="0031720C" w:rsidRDefault="0031720C"/>
    <w:p w:rsidR="0031720C" w:rsidRDefault="0031720C">
      <w:r>
        <w:t>Aufgabe 1:</w:t>
      </w:r>
    </w:p>
    <w:p w:rsidR="0031720C" w:rsidRDefault="0031720C">
      <w:r>
        <w:t xml:space="preserve">Passen Sie die </w:t>
      </w:r>
      <w:proofErr w:type="spellStart"/>
      <w:r w:rsidRPr="0031720C">
        <w:t>UriSource</w:t>
      </w:r>
      <w:proofErr w:type="spellEnd"/>
      <w:r>
        <w:t xml:space="preserve"> im Image-Tag an, so dass die Bilder in der ersten Zeile eingebunden werden können.</w:t>
      </w:r>
    </w:p>
    <w:p w:rsidR="0031720C" w:rsidRDefault="0031720C"/>
    <w:p w:rsidR="0031720C" w:rsidRDefault="0031720C">
      <w:r>
        <w:t>Aufgabe 2:</w:t>
      </w:r>
    </w:p>
    <w:p w:rsidR="0031720C" w:rsidRDefault="0031720C">
      <w:r>
        <w:t xml:space="preserve">Füllen Sie die </w:t>
      </w:r>
      <w:proofErr w:type="spellStart"/>
      <w:proofErr w:type="gramStart"/>
      <w:r>
        <w:t>gen.Liste</w:t>
      </w:r>
      <w:proofErr w:type="spellEnd"/>
      <w:proofErr w:type="gramEnd"/>
      <w:r>
        <w:t xml:space="preserve"> </w:t>
      </w:r>
      <w:proofErr w:type="spellStart"/>
      <w:r w:rsidRPr="0031720C">
        <w:rPr>
          <w:i/>
        </w:rPr>
        <w:t>lstPizza</w:t>
      </w:r>
      <w:proofErr w:type="spellEnd"/>
      <w:r w:rsidRPr="0031720C">
        <w:t xml:space="preserve"> </w:t>
      </w:r>
      <w:r>
        <w:t xml:space="preserve">mit den Datensätzen aus der </w:t>
      </w:r>
      <w:r w:rsidR="00924A2B">
        <w:t xml:space="preserve">Tabelle </w:t>
      </w:r>
      <w:proofErr w:type="spellStart"/>
      <w:r w:rsidR="00924A2B">
        <w:t>tPizza</w:t>
      </w:r>
      <w:proofErr w:type="spellEnd"/>
      <w:r w:rsidR="00924A2B">
        <w:t xml:space="preserve"> und binden Sie die Liste anschließend an die Elemente der </w:t>
      </w:r>
      <w:proofErr w:type="spellStart"/>
      <w:r w:rsidR="00924A2B">
        <w:t>Kombobox</w:t>
      </w:r>
      <w:proofErr w:type="spellEnd"/>
      <w:r w:rsidR="00924A2B">
        <w:t xml:space="preserve"> </w:t>
      </w:r>
      <w:proofErr w:type="spellStart"/>
      <w:r w:rsidR="00924A2B" w:rsidRPr="00924A2B">
        <w:t>comboPizza</w:t>
      </w:r>
      <w:proofErr w:type="spellEnd"/>
      <w:r w:rsidR="00924A2B">
        <w:t>.</w:t>
      </w:r>
    </w:p>
    <w:p w:rsidR="00924A2B" w:rsidRDefault="00924A2B"/>
    <w:p w:rsidR="00924A2B" w:rsidRDefault="00924A2B">
      <w:r>
        <w:t>Aufgabe 3:</w:t>
      </w:r>
    </w:p>
    <w:p w:rsidR="00924A2B" w:rsidRDefault="00924A2B">
      <w:r>
        <w:t xml:space="preserve">Füllen Sie anschließend die </w:t>
      </w:r>
      <w:proofErr w:type="spellStart"/>
      <w:proofErr w:type="gramStart"/>
      <w:r>
        <w:t>gen.Liste</w:t>
      </w:r>
      <w:proofErr w:type="spellEnd"/>
      <w:proofErr w:type="gramEnd"/>
      <w:r>
        <w:t xml:space="preserve"> </w:t>
      </w:r>
      <w:proofErr w:type="spellStart"/>
      <w:r w:rsidRPr="00924A2B">
        <w:t>lstKunde</w:t>
      </w:r>
      <w:proofErr w:type="spellEnd"/>
      <w:r>
        <w:t xml:space="preserve"> mit den Datensätzen aus der Tabelle </w:t>
      </w:r>
      <w:proofErr w:type="spellStart"/>
      <w:r>
        <w:t>tKunde</w:t>
      </w:r>
      <w:proofErr w:type="spellEnd"/>
      <w:r>
        <w:t xml:space="preserve"> und binden Sie die Liste anschließend an die Elemente der </w:t>
      </w:r>
      <w:proofErr w:type="spellStart"/>
      <w:r>
        <w:t>Kombobox</w:t>
      </w:r>
      <w:proofErr w:type="spellEnd"/>
      <w:r>
        <w:t xml:space="preserve"> </w:t>
      </w:r>
      <w:proofErr w:type="spellStart"/>
      <w:r w:rsidRPr="00924A2B">
        <w:t>combo</w:t>
      </w:r>
      <w:r>
        <w:t>Kunde</w:t>
      </w:r>
      <w:proofErr w:type="spellEnd"/>
      <w:r>
        <w:t>.</w:t>
      </w:r>
      <w:r w:rsidR="00B14030">
        <w:t xml:space="preserve"> </w:t>
      </w:r>
    </w:p>
    <w:p w:rsidR="00924A2B" w:rsidRDefault="00B14030">
      <w:r>
        <w:t xml:space="preserve">Binden Sie auch das </w:t>
      </w:r>
    </w:p>
    <w:p w:rsidR="00924A2B" w:rsidRDefault="00924A2B">
      <w:r>
        <w:t>Aufgabe 4:</w:t>
      </w:r>
    </w:p>
    <w:p w:rsidR="00924A2B" w:rsidRDefault="00924A2B">
      <w:r>
        <w:t>Binden Sie per XAML-Code die TextBoxen an das ausgewählte Objekt der jeweiligen Combobox an.</w:t>
      </w:r>
    </w:p>
    <w:p w:rsidR="00924A2B" w:rsidRDefault="00924A2B"/>
    <w:p w:rsidR="00924A2B" w:rsidRDefault="00924A2B">
      <w:r>
        <w:t>Aufgabe 5:</w:t>
      </w:r>
    </w:p>
    <w:p w:rsidR="00924A2B" w:rsidRDefault="00924A2B">
      <w:r>
        <w:t xml:space="preserve">Vervollständigen Sie die Zeile 8 </w:t>
      </w:r>
      <w:r w:rsidR="00B56B86">
        <w:t xml:space="preserve">in der GUI </w:t>
      </w:r>
      <w:r>
        <w:t xml:space="preserve">gemäß </w:t>
      </w:r>
      <w:proofErr w:type="spellStart"/>
      <w:r>
        <w:t>screenshot</w:t>
      </w:r>
      <w:proofErr w:type="spellEnd"/>
      <w:r>
        <w:t>.</w:t>
      </w:r>
    </w:p>
    <w:p w:rsidR="00924A2B" w:rsidRDefault="00924A2B"/>
    <w:p w:rsidR="00924A2B" w:rsidRDefault="00924A2B">
      <w:r>
        <w:lastRenderedPageBreak/>
        <w:t>Aufgabe 6:</w:t>
      </w:r>
    </w:p>
    <w:p w:rsidR="00924A2B" w:rsidRDefault="00B14030">
      <w:r>
        <w:t>Bestellung erzeugen: Hier wird ein Bestellungs-Objekt erzeugt.</w:t>
      </w:r>
    </w:p>
    <w:p w:rsidR="00B14030" w:rsidRDefault="00B14030">
      <w:r>
        <w:t xml:space="preserve">Daten: </w:t>
      </w:r>
      <w:proofErr w:type="spellStart"/>
      <w:r>
        <w:t>KundenNr</w:t>
      </w:r>
      <w:proofErr w:type="spellEnd"/>
      <w:r>
        <w:t xml:space="preserve"> aus </w:t>
      </w:r>
      <w:r w:rsidR="005C0FBE">
        <w:t xml:space="preserve">dem selektierten Kundenobjekt, </w:t>
      </w:r>
      <w:proofErr w:type="spellStart"/>
      <w:r w:rsidR="005C0FBE">
        <w:t>DatuM</w:t>
      </w:r>
      <w:proofErr w:type="spellEnd"/>
      <w:r w:rsidR="005C0FBE">
        <w:t>: aktuelles Datum und fügen Sie dieses Objekt der Auflistung hinzu.</w:t>
      </w:r>
      <w:r w:rsidR="00A97416">
        <w:t xml:space="preserve"> </w:t>
      </w:r>
    </w:p>
    <w:p w:rsidR="00A97416" w:rsidRDefault="00A97416"/>
    <w:p w:rsidR="00A97416" w:rsidRDefault="00A97416">
      <w:r>
        <w:t>Aufgabe 7:</w:t>
      </w:r>
    </w:p>
    <w:p w:rsidR="00BE20FB" w:rsidRDefault="00BE20FB">
      <w:r>
        <w:t>Bei &gt;Hinzufügen&lt; wird der ausgewählten Bestellung eine neue Bestellposition hinzugefügt</w:t>
      </w:r>
      <w:r w:rsidR="00CF354F">
        <w:t xml:space="preserve"> (Methode: </w:t>
      </w:r>
      <w:proofErr w:type="spellStart"/>
      <w:proofErr w:type="gramStart"/>
      <w:r w:rsidR="00CF354F" w:rsidRPr="00CF354F">
        <w:rPr>
          <w:b/>
        </w:rPr>
        <w:t>AddBestellung</w:t>
      </w:r>
      <w:proofErr w:type="spellEnd"/>
      <w:r w:rsidR="00CF354F" w:rsidRPr="00CF354F">
        <w:t>(</w:t>
      </w:r>
      <w:proofErr w:type="spellStart"/>
      <w:proofErr w:type="gramEnd"/>
      <w:r w:rsidR="00CF354F" w:rsidRPr="00CF354F">
        <w:t>BestellPosition</w:t>
      </w:r>
      <w:proofErr w:type="spellEnd"/>
      <w:r w:rsidR="00CF354F" w:rsidRPr="00CF354F">
        <w:t xml:space="preserve"> </w:t>
      </w:r>
      <w:proofErr w:type="spellStart"/>
      <w:r w:rsidR="00CF354F" w:rsidRPr="00CF354F">
        <w:t>bestellpos</w:t>
      </w:r>
      <w:proofErr w:type="spellEnd"/>
      <w:r w:rsidR="00CF354F" w:rsidRPr="00CF354F">
        <w:t>)</w:t>
      </w:r>
      <w:r>
        <w:t xml:space="preserve">. </w:t>
      </w:r>
    </w:p>
    <w:p w:rsidR="00A97416" w:rsidRDefault="00BE20FB">
      <w:r>
        <w:t xml:space="preserve">Dabei wird der Gesamtwert verändert. </w:t>
      </w:r>
      <w:bookmarkStart w:id="0" w:name="_GoBack"/>
      <w:bookmarkEnd w:id="0"/>
    </w:p>
    <w:sectPr w:rsidR="00A9741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F89" w:rsidRDefault="00006F89" w:rsidP="002B4536">
      <w:r>
        <w:separator/>
      </w:r>
    </w:p>
  </w:endnote>
  <w:endnote w:type="continuationSeparator" w:id="0">
    <w:p w:rsidR="00006F89" w:rsidRDefault="00006F89" w:rsidP="002B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F89" w:rsidRDefault="00006F89" w:rsidP="002B4536">
      <w:r>
        <w:separator/>
      </w:r>
    </w:p>
  </w:footnote>
  <w:footnote w:type="continuationSeparator" w:id="0">
    <w:p w:rsidR="00006F89" w:rsidRDefault="00006F89" w:rsidP="002B4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36" w:rsidRDefault="002B4536" w:rsidP="002B4536">
    <w:pPr>
      <w:pStyle w:val="Kopfzeile"/>
      <w:ind w:left="709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-161925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</w:rPr>
      <w:t>FI1</w:t>
    </w:r>
    <w:r w:rsidR="009F3305">
      <w:rPr>
        <w:rFonts w:cs="Arial"/>
      </w:rPr>
      <w:t>1</w:t>
    </w:r>
    <w:r>
      <w:rPr>
        <w:rFonts w:cs="Arial"/>
      </w:rPr>
      <w:tab/>
    </w:r>
    <w:proofErr w:type="spellStart"/>
    <w:r w:rsidR="009F3305">
      <w:rPr>
        <w:rFonts w:cs="Arial"/>
      </w:rPr>
      <w:t>AwP</w:t>
    </w:r>
    <w:proofErr w:type="spellEnd"/>
    <w:r w:rsidR="009F3305">
      <w:rPr>
        <w:rFonts w:cs="Arial"/>
      </w:rPr>
      <w:t>: C#</w:t>
    </w:r>
    <w:r>
      <w:rPr>
        <w:rFonts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40"/>
    <w:rsid w:val="00006F89"/>
    <w:rsid w:val="0002566B"/>
    <w:rsid w:val="002B4536"/>
    <w:rsid w:val="0031720C"/>
    <w:rsid w:val="003D12E8"/>
    <w:rsid w:val="00483882"/>
    <w:rsid w:val="00502140"/>
    <w:rsid w:val="005C0FBE"/>
    <w:rsid w:val="007943A4"/>
    <w:rsid w:val="007E0E11"/>
    <w:rsid w:val="0081391E"/>
    <w:rsid w:val="00924A2B"/>
    <w:rsid w:val="009D02F2"/>
    <w:rsid w:val="009F3305"/>
    <w:rsid w:val="00A97416"/>
    <w:rsid w:val="00B14030"/>
    <w:rsid w:val="00B56B86"/>
    <w:rsid w:val="00BE20FB"/>
    <w:rsid w:val="00CF354F"/>
    <w:rsid w:val="00D76CED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7808A"/>
  <w15:chartTrackingRefBased/>
  <w15:docId w15:val="{0EA007A1-88E5-4CA6-AB0E-1F13173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D02F2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B45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4536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B45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4536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214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2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tl\Documents\Benutzerdefinierte%20Office-Vorlagen\schule\Fi11_c%23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Fi11_c#.dotx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Gütling</dc:creator>
  <cp:keywords/>
  <dc:description/>
  <cp:lastModifiedBy>Reinhold Gütling</cp:lastModifiedBy>
  <cp:revision>2</cp:revision>
  <dcterms:created xsi:type="dcterms:W3CDTF">2019-04-03T13:08:00Z</dcterms:created>
  <dcterms:modified xsi:type="dcterms:W3CDTF">2019-04-04T10:46:00Z</dcterms:modified>
</cp:coreProperties>
</file>